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BABC95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1753502" w14:textId="77777777" w:rsidR="00692703" w:rsidRPr="00CF1A49" w:rsidRDefault="002F78AB" w:rsidP="00913946">
            <w:pPr>
              <w:pStyle w:val="Title"/>
            </w:pPr>
            <w:r>
              <w:t>Charbel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harb</w:t>
            </w:r>
          </w:p>
          <w:p w14:paraId="187F7EA6" w14:textId="77777777" w:rsidR="00692703" w:rsidRPr="00CF1A49" w:rsidRDefault="002F78AB" w:rsidP="00913946">
            <w:pPr>
              <w:pStyle w:val="ContactInfo"/>
              <w:contextualSpacing w:val="0"/>
            </w:pPr>
            <w:r>
              <w:t>Beirut, Lebanon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E8F85F268BD4D7E8C0EBF490342AC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+961 3 510 678</w:t>
            </w:r>
          </w:p>
          <w:p w14:paraId="6E2A6684" w14:textId="77777777" w:rsidR="00692703" w:rsidRPr="00CF1A49" w:rsidRDefault="002F78AB" w:rsidP="00913946">
            <w:pPr>
              <w:pStyle w:val="ContactInfoEmphasis"/>
              <w:contextualSpacing w:val="0"/>
            </w:pPr>
            <w:r>
              <w:t>s@scorz.org</w:t>
            </w:r>
            <w:r w:rsidR="00692703" w:rsidRPr="00CF1A49">
              <w:t xml:space="preserve"> </w:t>
            </w:r>
          </w:p>
        </w:tc>
      </w:tr>
      <w:tr w:rsidR="009571D8" w:rsidRPr="00CF1A49" w14:paraId="23AA7F0E" w14:textId="77777777" w:rsidTr="00692703">
        <w:tc>
          <w:tcPr>
            <w:tcW w:w="9360" w:type="dxa"/>
            <w:tcMar>
              <w:top w:w="432" w:type="dxa"/>
            </w:tcMar>
          </w:tcPr>
          <w:p w14:paraId="4EED7DAE" w14:textId="26020C35" w:rsidR="006F01AF" w:rsidRDefault="00F91148" w:rsidP="00913946">
            <w:pPr>
              <w:contextualSpacing w:val="0"/>
            </w:pPr>
            <w:r>
              <w:t xml:space="preserve">I am </w:t>
            </w:r>
            <w:r w:rsidR="00E373DC">
              <w:t xml:space="preserve">Lebanese </w:t>
            </w:r>
            <w:r>
              <w:t xml:space="preserve">senior software </w:t>
            </w:r>
            <w:r w:rsidR="0006496E">
              <w:t>developer with</w:t>
            </w:r>
            <w:r>
              <w:t xml:space="preserve"> +10-year experience mainly in .NET(core) and C#. </w:t>
            </w:r>
          </w:p>
          <w:p w14:paraId="5C4050D4" w14:textId="77777777" w:rsidR="001755A8" w:rsidRDefault="00F91148" w:rsidP="00913946">
            <w:pPr>
              <w:contextualSpacing w:val="0"/>
            </w:pPr>
            <w:r>
              <w:t>My experience ranges from a simple windows service that query a database to developing highly scalable and complex systems using different tech stacks including Big Data and Machine Learning.</w:t>
            </w:r>
          </w:p>
          <w:p w14:paraId="38580452" w14:textId="0821ADC6" w:rsidR="0006496E" w:rsidRPr="00CF1A49" w:rsidRDefault="0006496E" w:rsidP="00913946">
            <w:pPr>
              <w:contextualSpacing w:val="0"/>
            </w:pPr>
            <w:r>
              <w:t>I have a</w:t>
            </w:r>
            <w:r w:rsidR="00A8558A">
              <w:t xml:space="preserve"> modest</w:t>
            </w:r>
            <w:r>
              <w:t xml:space="preserve"> experience</w:t>
            </w:r>
            <w:r w:rsidR="00A8558A">
              <w:t xml:space="preserve"> of management and some DevOps experience using AWS and docker.</w:t>
            </w:r>
          </w:p>
        </w:tc>
      </w:tr>
    </w:tbl>
    <w:p w14:paraId="5ED8F794" w14:textId="77777777" w:rsidR="004E01EB" w:rsidRPr="00CF1A49" w:rsidRDefault="00BB7CD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E761BCE986A40C6B6161AA08ABFF5B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923BDD5" w14:textId="77777777" w:rsidTr="00941D71">
        <w:tc>
          <w:tcPr>
            <w:tcW w:w="9290" w:type="dxa"/>
          </w:tcPr>
          <w:p w14:paraId="449ECB26" w14:textId="77777777" w:rsidR="001D0BF1" w:rsidRPr="00CF1A49" w:rsidRDefault="00436CD0" w:rsidP="001D0BF1">
            <w:pPr>
              <w:pStyle w:val="Heading3"/>
              <w:contextualSpacing w:val="0"/>
              <w:outlineLvl w:val="2"/>
            </w:pPr>
            <w:r>
              <w:t xml:space="preserve">August </w:t>
            </w:r>
            <w:r w:rsidR="00F91148">
              <w:t>2007</w:t>
            </w:r>
            <w:r w:rsidR="001D0BF1" w:rsidRPr="00CF1A49">
              <w:t xml:space="preserve"> – </w:t>
            </w:r>
            <w:r w:rsidR="00F91148">
              <w:t>Present</w:t>
            </w:r>
          </w:p>
          <w:p w14:paraId="1AE4373D" w14:textId="77777777" w:rsidR="001D0BF1" w:rsidRPr="00CF1A49" w:rsidRDefault="00F91148" w:rsidP="001D0BF1">
            <w:pPr>
              <w:pStyle w:val="Heading2"/>
              <w:contextualSpacing w:val="0"/>
              <w:outlineLvl w:val="1"/>
            </w:pPr>
            <w:r>
              <w:t>Software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freelancer</w:t>
            </w:r>
          </w:p>
          <w:p w14:paraId="4027EF1C" w14:textId="77777777" w:rsidR="001E3120" w:rsidRDefault="00F91148" w:rsidP="001D0BF1">
            <w:pPr>
              <w:contextualSpacing w:val="0"/>
            </w:pPr>
            <w:r>
              <w:t xml:space="preserve">I have worked on many </w:t>
            </w:r>
            <w:r w:rsidR="00436CD0">
              <w:t xml:space="preserve">small and large </w:t>
            </w:r>
            <w:r>
              <w:t xml:space="preserve">projects as a freelancer either using a third party such as Upwork/freelancer or by directly contacting companies in need of my services. </w:t>
            </w:r>
          </w:p>
          <w:p w14:paraId="570CD7BE" w14:textId="2D4D785E" w:rsidR="00436CD0" w:rsidRDefault="00D50232" w:rsidP="001D0BF1">
            <w:pPr>
              <w:contextualSpacing w:val="0"/>
            </w:pPr>
            <w:r>
              <w:t>The</w:t>
            </w:r>
            <w:r w:rsidR="00436CD0">
              <w:t xml:space="preserve"> most </w:t>
            </w:r>
            <w:r w:rsidR="006F01AF">
              <w:t xml:space="preserve">technically challenging </w:t>
            </w:r>
            <w:r>
              <w:t>project</w:t>
            </w:r>
            <w:r w:rsidR="00436CD0">
              <w:t xml:space="preserve"> was migrating an ISP management system from a desktop application written in Qt/C++ to a web application in C#. </w:t>
            </w:r>
          </w:p>
          <w:p w14:paraId="22BD744F" w14:textId="4DBEE8A1" w:rsidR="00CA485A" w:rsidRPr="00CF1A49" w:rsidRDefault="00436CD0" w:rsidP="00CA485A">
            <w:pPr>
              <w:contextualSpacing w:val="0"/>
            </w:pPr>
            <w:r>
              <w:t>The biggest responsibility I had was managing a remote team for about 6 months using the agile approach (scrum) and Jira/Kanban</w:t>
            </w:r>
            <w:r w:rsidR="002C423E">
              <w:t>.</w:t>
            </w:r>
          </w:p>
        </w:tc>
      </w:tr>
      <w:tr w:rsidR="00941D71" w:rsidRPr="00CF1A49" w14:paraId="47413F08" w14:textId="77777777" w:rsidTr="00941D71">
        <w:tc>
          <w:tcPr>
            <w:tcW w:w="9290" w:type="dxa"/>
            <w:tcMar>
              <w:top w:w="216" w:type="dxa"/>
            </w:tcMar>
          </w:tcPr>
          <w:p w14:paraId="4B368AFD" w14:textId="77777777" w:rsidR="00941D71" w:rsidRPr="00CF1A49" w:rsidRDefault="00941D71" w:rsidP="00941D71">
            <w:pPr>
              <w:pStyle w:val="Heading3"/>
              <w:contextualSpacing w:val="0"/>
              <w:outlineLvl w:val="2"/>
            </w:pPr>
            <w:r>
              <w:t>january 2016</w:t>
            </w:r>
            <w:r w:rsidRPr="00CF1A49">
              <w:t xml:space="preserve"> – </w:t>
            </w:r>
            <w:r>
              <w:t>june 2018</w:t>
            </w:r>
          </w:p>
          <w:p w14:paraId="067EFA5C" w14:textId="77777777" w:rsidR="00941D71" w:rsidRPr="00CF1A49" w:rsidRDefault="00941D71" w:rsidP="00941D71">
            <w:pPr>
              <w:pStyle w:val="Heading2"/>
              <w:contextualSpacing w:val="0"/>
              <w:outlineLvl w:val="1"/>
            </w:pPr>
            <w:r>
              <w:t>full-stack web developer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Dataflow </w:t>
            </w:r>
          </w:p>
          <w:p w14:paraId="505744DB" w14:textId="77777777" w:rsidR="00941D71" w:rsidRDefault="00941D71" w:rsidP="00941D71">
            <w:r>
              <w:t xml:space="preserve">At dataflow I was a part of a small team of developers and business analysts developing an HIS (Hospital Information System) for Hospital Saint-Georges.  </w:t>
            </w:r>
          </w:p>
          <w:p w14:paraId="3EF9708E" w14:textId="77777777" w:rsidR="00941D71" w:rsidRDefault="00941D71" w:rsidP="00941D71">
            <w:r>
              <w:t xml:space="preserve">My work consisted of handling the backend and the front-end. I worked on different modules such as Patients, Accounting, Collection, Nursing. </w:t>
            </w:r>
          </w:p>
          <w:p w14:paraId="025FE01D" w14:textId="77777777" w:rsidR="00941D71" w:rsidRDefault="00941D71" w:rsidP="00941D71">
            <w:r>
              <w:t>One of my proudest achievement was writing an algorithm that handled all kind of booking (Room, staffs, equipment) from a simple visit to ER and complex medical procedures.</w:t>
            </w:r>
          </w:p>
          <w:p w14:paraId="3FE98707" w14:textId="05596255" w:rsidR="00941D71" w:rsidRDefault="00941D71" w:rsidP="002C423E">
            <w:r>
              <w:t xml:space="preserve">Unfortunately, the project was abandoned, and I resigned later.  </w:t>
            </w:r>
            <w:r w:rsidR="002C423E">
              <w:br/>
            </w:r>
          </w:p>
          <w:p w14:paraId="7CEDF979" w14:textId="55188DD6" w:rsidR="00941D71" w:rsidRPr="00CF1A49" w:rsidRDefault="00941D71" w:rsidP="00941D71">
            <w:pPr>
              <w:pStyle w:val="Heading3"/>
              <w:contextualSpacing w:val="0"/>
              <w:outlineLvl w:val="2"/>
            </w:pPr>
            <w:r>
              <w:t>july 2018</w:t>
            </w:r>
            <w:r w:rsidRPr="00CF1A49">
              <w:t xml:space="preserve"> </w:t>
            </w:r>
            <w:r>
              <w:t>– currently on furlough</w:t>
            </w:r>
          </w:p>
          <w:p w14:paraId="5088804E" w14:textId="77777777" w:rsidR="00941D71" w:rsidRPr="00CF1A49" w:rsidRDefault="00941D71" w:rsidP="00941D71">
            <w:pPr>
              <w:pStyle w:val="Heading2"/>
              <w:contextualSpacing w:val="0"/>
              <w:outlineLvl w:val="1"/>
            </w:pPr>
            <w:r>
              <w:t>full-stack web developer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Auxiliary teams </w:t>
            </w:r>
          </w:p>
          <w:p w14:paraId="1FAF192A" w14:textId="77777777" w:rsidR="00EA7B5E" w:rsidRDefault="00941D71" w:rsidP="00E05354">
            <w:r>
              <w:t>Aux teams is an America</w:t>
            </w:r>
            <w:r w:rsidR="00EA7B5E">
              <w:t>n</w:t>
            </w:r>
            <w:r>
              <w:t xml:space="preserve"> </w:t>
            </w:r>
            <w:r w:rsidR="00EA7B5E">
              <w:t>company that I worked the longest with and worth dedicating a whole section for it.</w:t>
            </w:r>
            <w:r w:rsidR="00E05354">
              <w:t xml:space="preserve"> </w:t>
            </w:r>
            <w:r w:rsidR="00EA7B5E">
              <w:t xml:space="preserve">In my experience, this was the most interesting work I did business-wise. </w:t>
            </w:r>
            <w:r w:rsidR="00EA7B5E">
              <w:br/>
              <w:t xml:space="preserve">I was responsible of the development of three projects supporting the “Unclaimed Property” business in the United States. </w:t>
            </w:r>
            <w:r w:rsidR="00E05354">
              <w:t>Legacy systems were written in .NET 4.5, with a hybrid back-end of SQL and Elasticsearch/MongoDB. I launched a new product running a serverless .net core application on AWS Lambda and Aurelia as a front-end.</w:t>
            </w:r>
          </w:p>
          <w:p w14:paraId="416A60ED" w14:textId="77777777" w:rsidR="00D50232" w:rsidRDefault="00D50232" w:rsidP="00D50232"/>
          <w:p w14:paraId="28B7F510" w14:textId="6FC689AF" w:rsidR="00CA485A" w:rsidRPr="00CF1A49" w:rsidRDefault="00CA485A" w:rsidP="00CA485A">
            <w:pPr>
              <w:pStyle w:val="Heading3"/>
              <w:contextualSpacing w:val="0"/>
              <w:outlineLvl w:val="2"/>
            </w:pPr>
            <w:r>
              <w:t>2005</w:t>
            </w:r>
            <w:r w:rsidRPr="00CF1A49">
              <w:t xml:space="preserve"> </w:t>
            </w:r>
            <w:r>
              <w:t xml:space="preserve">– </w:t>
            </w:r>
            <w:r>
              <w:t>present</w:t>
            </w:r>
          </w:p>
          <w:p w14:paraId="344128AD" w14:textId="3A1E65B9" w:rsidR="00CA485A" w:rsidRPr="00CF1A49" w:rsidRDefault="00CA485A" w:rsidP="00CA485A">
            <w:pPr>
              <w:pStyle w:val="Heading2"/>
              <w:contextualSpacing w:val="0"/>
              <w:outlineLvl w:val="1"/>
            </w:pPr>
            <w:r>
              <w:t>private tutor</w:t>
            </w:r>
            <w:r w:rsidRPr="00CF1A49">
              <w:t xml:space="preserve">, </w:t>
            </w:r>
            <w:r>
              <w:rPr>
                <w:rStyle w:val="SubtleReference"/>
              </w:rPr>
              <w:t>freelancer</w:t>
            </w:r>
            <w:r>
              <w:rPr>
                <w:rStyle w:val="SubtleReference"/>
              </w:rPr>
              <w:t xml:space="preserve"> </w:t>
            </w:r>
          </w:p>
          <w:p w14:paraId="105C7D57" w14:textId="71F543A0" w:rsidR="00D50232" w:rsidRDefault="00CA485A" w:rsidP="004B563A">
            <w:r>
              <w:t>Since I was at high-school, I always liked teaching and tutoring my classmates and other students in subjects I was very good at such as Math, Physics</w:t>
            </w:r>
            <w:r w:rsidR="007D75E6">
              <w:t>.</w:t>
            </w:r>
            <w:r w:rsidR="004B563A">
              <w:t xml:space="preserve"> </w:t>
            </w:r>
            <w:r w:rsidR="002C423E">
              <w:t>I have helped people prepare for their technical interviews and</w:t>
            </w:r>
            <w:r w:rsidR="004B563A">
              <w:t xml:space="preserve"> students for</w:t>
            </w:r>
            <w:r w:rsidR="002C423E">
              <w:t xml:space="preserve"> entrance exams.</w:t>
            </w:r>
            <w:r w:rsidR="002C423E">
              <w:br/>
              <w:t>Even at my work as a developer I helped and guided junior developers.</w:t>
            </w:r>
          </w:p>
        </w:tc>
      </w:tr>
    </w:tbl>
    <w:sdt>
      <w:sdtPr>
        <w:alias w:val="Education:"/>
        <w:tag w:val="Education:"/>
        <w:id w:val="-1908763273"/>
        <w:placeholder>
          <w:docPart w:val="4A534B5012B444E39C2239E1279452E9"/>
        </w:placeholder>
        <w:temporary/>
        <w:showingPlcHdr/>
        <w15:appearance w15:val="hidden"/>
      </w:sdtPr>
      <w:sdtEndPr/>
      <w:sdtContent>
        <w:p w14:paraId="2D1BFA3D" w14:textId="3B5877A2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0EEAA4B" w14:textId="77777777" w:rsidTr="00CD49B3">
        <w:trPr>
          <w:trHeight w:val="1282"/>
        </w:trPr>
        <w:tc>
          <w:tcPr>
            <w:tcW w:w="9355" w:type="dxa"/>
          </w:tcPr>
          <w:p w14:paraId="255BB1F4" w14:textId="77777777" w:rsidR="001D0BF1" w:rsidRPr="00347255" w:rsidRDefault="00E05354" w:rsidP="001D0BF1">
            <w:pPr>
              <w:pStyle w:val="Heading3"/>
              <w:contextualSpacing w:val="0"/>
              <w:outlineLvl w:val="2"/>
              <w:rPr>
                <w:lang w:val="fr-FR"/>
              </w:rPr>
            </w:pPr>
            <w:r w:rsidRPr="00347255">
              <w:rPr>
                <w:lang w:val="fr-FR"/>
              </w:rPr>
              <w:t>2008</w:t>
            </w:r>
          </w:p>
          <w:p w14:paraId="49C6B588" w14:textId="427D777E" w:rsidR="001D0BF1" w:rsidRPr="00347255" w:rsidRDefault="00347255" w:rsidP="001D0BF1">
            <w:pPr>
              <w:pStyle w:val="Heading2"/>
              <w:contextualSpacing w:val="0"/>
              <w:outlineLvl w:val="1"/>
              <w:rPr>
                <w:lang w:val="fr-FR"/>
              </w:rPr>
            </w:pPr>
            <w:r w:rsidRPr="00347255">
              <w:rPr>
                <w:lang w:val="fr-FR"/>
              </w:rPr>
              <w:t>General sciences</w:t>
            </w:r>
            <w:r w:rsidR="001D0BF1" w:rsidRPr="00347255">
              <w:rPr>
                <w:lang w:val="fr-FR"/>
              </w:rPr>
              <w:t xml:space="preserve">, </w:t>
            </w:r>
            <w:r w:rsidRPr="00347255">
              <w:rPr>
                <w:rStyle w:val="SubtleReference"/>
                <w:lang w:val="fr-FR"/>
              </w:rPr>
              <w:t>sagesse ein-el-remme</w:t>
            </w:r>
            <w:r>
              <w:rPr>
                <w:rStyle w:val="SubtleReference"/>
                <w:lang w:val="fr-FR"/>
              </w:rPr>
              <w:t>neh</w:t>
            </w:r>
          </w:p>
          <w:p w14:paraId="672EFEB7" w14:textId="395B928C" w:rsidR="007538DC" w:rsidRPr="00CF1A49" w:rsidRDefault="00347255" w:rsidP="007538DC">
            <w:pPr>
              <w:contextualSpacing w:val="0"/>
            </w:pPr>
            <w:r>
              <w:t xml:space="preserve">Even though I was late one year to graduate because of the ‘05 movements, I was able to pass the official exam in 2008 with an outstanding grade of 151 over 160 in mathematics. </w:t>
            </w:r>
          </w:p>
        </w:tc>
      </w:tr>
      <w:tr w:rsidR="00F61DF9" w:rsidRPr="00CF1A49" w14:paraId="2C1A5F3E" w14:textId="77777777" w:rsidTr="00F61DF9">
        <w:tc>
          <w:tcPr>
            <w:tcW w:w="9355" w:type="dxa"/>
            <w:tcMar>
              <w:top w:w="216" w:type="dxa"/>
            </w:tcMar>
          </w:tcPr>
          <w:p w14:paraId="2F07C3BB" w14:textId="1A235AB1" w:rsidR="00F61DF9" w:rsidRPr="00CF1A49" w:rsidRDefault="00347255" w:rsidP="00F61DF9">
            <w:pPr>
              <w:pStyle w:val="Heading3"/>
              <w:contextualSpacing w:val="0"/>
              <w:outlineLvl w:val="2"/>
            </w:pPr>
            <w:r>
              <w:t>2019-Present</w:t>
            </w:r>
          </w:p>
          <w:p w14:paraId="57ECB785" w14:textId="6251A94D" w:rsidR="00F61DF9" w:rsidRPr="00CF1A49" w:rsidRDefault="00347255" w:rsidP="00F61DF9">
            <w:pPr>
              <w:pStyle w:val="Heading2"/>
              <w:contextualSpacing w:val="0"/>
              <w:outlineLvl w:val="1"/>
            </w:pPr>
            <w:r>
              <w:t>mis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sagesse university</w:t>
            </w:r>
          </w:p>
          <w:p w14:paraId="239A5013" w14:textId="76C8636D" w:rsidR="00F61DF9" w:rsidRDefault="00347255" w:rsidP="00F61DF9">
            <w:r>
              <w:t xml:space="preserve">I have joined different universities before ULS studying computer sciences and software engineer, unfortunately due to personal reasons I was not able to graduate. </w:t>
            </w:r>
            <w:r>
              <w:br/>
              <w:t>I decided at 30 to get back to college and study what I have been working in for years.</w:t>
            </w:r>
          </w:p>
          <w:p w14:paraId="2F495A4F" w14:textId="4D3DFE64" w:rsidR="00347255" w:rsidRDefault="00347255" w:rsidP="00F61DF9">
            <w:r>
              <w:t>I am enjoying learning the business side of information systems</w:t>
            </w:r>
            <w:r w:rsidR="00907097">
              <w:t xml:space="preserve"> and my GPA is 3.95!</w:t>
            </w:r>
          </w:p>
        </w:tc>
      </w:tr>
    </w:tbl>
    <w:sdt>
      <w:sdtPr>
        <w:alias w:val="Skills:"/>
        <w:tag w:val="Skills:"/>
        <w:id w:val="-1392877668"/>
        <w:placeholder>
          <w:docPart w:val="0CEA6B4FAD8F4F06AB1665D39CAF8A79"/>
        </w:placeholder>
        <w:temporary/>
        <w:showingPlcHdr/>
        <w15:appearance w15:val="hidden"/>
      </w:sdtPr>
      <w:sdtEndPr/>
      <w:sdtContent>
        <w:p w14:paraId="0AC49F8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3178A01" w14:textId="77777777" w:rsidTr="00CF1A49">
        <w:tc>
          <w:tcPr>
            <w:tcW w:w="4675" w:type="dxa"/>
          </w:tcPr>
          <w:p w14:paraId="34279A0A" w14:textId="17B5804C" w:rsidR="001E3120" w:rsidRPr="006E1507" w:rsidRDefault="00582A63" w:rsidP="006E1507">
            <w:pPr>
              <w:pStyle w:val="ListBullet"/>
              <w:contextualSpacing w:val="0"/>
            </w:pPr>
            <w:r>
              <w:t>Critical Thinking</w:t>
            </w:r>
          </w:p>
          <w:p w14:paraId="521589C3" w14:textId="159B008C" w:rsidR="001F4E6D" w:rsidRDefault="00582A63" w:rsidP="00582A63">
            <w:pPr>
              <w:pStyle w:val="ListBullet"/>
              <w:contextualSpacing w:val="0"/>
            </w:pPr>
            <w:r>
              <w:t>Team Player</w:t>
            </w:r>
          </w:p>
          <w:p w14:paraId="0EE5B6C6" w14:textId="599BC43B" w:rsidR="00582A63" w:rsidRDefault="00582A63" w:rsidP="00582A63">
            <w:pPr>
              <w:pStyle w:val="ListBullet"/>
            </w:pPr>
            <w:r>
              <w:t>MSSQL</w:t>
            </w:r>
          </w:p>
          <w:p w14:paraId="0A1CCE18" w14:textId="77777777" w:rsidR="00582A63" w:rsidRDefault="00582A63" w:rsidP="00582A63">
            <w:pPr>
              <w:pStyle w:val="ListBullet"/>
            </w:pPr>
            <w:r>
              <w:t>MongoDB</w:t>
            </w:r>
          </w:p>
          <w:p w14:paraId="0DA0D91E" w14:textId="1F12F44C" w:rsidR="00582A63" w:rsidRDefault="00582A63" w:rsidP="00582A63">
            <w:pPr>
              <w:pStyle w:val="ListBullet"/>
            </w:pPr>
            <w:r>
              <w:t>.NET Framework (including dotnet core)</w:t>
            </w:r>
          </w:p>
          <w:p w14:paraId="3532BCE2" w14:textId="6C44049E" w:rsidR="00C96421" w:rsidRDefault="00C96421" w:rsidP="00582A63">
            <w:pPr>
              <w:pStyle w:val="ListBullet"/>
            </w:pPr>
            <w:r>
              <w:t xml:space="preserve">Asynchronous Programming </w:t>
            </w:r>
          </w:p>
          <w:p w14:paraId="3CDA81B9" w14:textId="77777777" w:rsidR="00582A63" w:rsidRDefault="00582A63" w:rsidP="00582A63">
            <w:pPr>
              <w:pStyle w:val="ListBullet"/>
            </w:pPr>
            <w:r>
              <w:t>Typescript</w:t>
            </w:r>
          </w:p>
          <w:p w14:paraId="5A315D02" w14:textId="77777777" w:rsidR="00682901" w:rsidRDefault="008E4250" w:rsidP="00582A63">
            <w:pPr>
              <w:pStyle w:val="ListBullet"/>
            </w:pPr>
            <w:r>
              <w:t>Angular 2+</w:t>
            </w:r>
          </w:p>
          <w:p w14:paraId="4DB1480B" w14:textId="77777777" w:rsidR="00C96421" w:rsidRDefault="00C96421" w:rsidP="00582A63">
            <w:pPr>
              <w:pStyle w:val="ListBullet"/>
            </w:pPr>
            <w:r>
              <w:t>OOP Concepts and Principles</w:t>
            </w:r>
          </w:p>
          <w:p w14:paraId="3DED5667" w14:textId="77777777" w:rsidR="002320B2" w:rsidRDefault="00493109" w:rsidP="00582A63">
            <w:pPr>
              <w:pStyle w:val="ListBullet"/>
            </w:pPr>
            <w:r>
              <w:t>Git</w:t>
            </w:r>
          </w:p>
          <w:p w14:paraId="145210F4" w14:textId="77777777" w:rsidR="00493109" w:rsidRDefault="00493109" w:rsidP="00582A63">
            <w:pPr>
              <w:pStyle w:val="ListBullet"/>
            </w:pPr>
            <w:r>
              <w:t>Bitbucket</w:t>
            </w:r>
          </w:p>
          <w:p w14:paraId="7F39AB69" w14:textId="7BDF0F75" w:rsidR="00493109" w:rsidRDefault="00493109" w:rsidP="00582A63">
            <w:pPr>
              <w:pStyle w:val="ListBullet"/>
            </w:pPr>
            <w:r>
              <w:t>Scrum</w:t>
            </w:r>
          </w:p>
          <w:p w14:paraId="376101B4" w14:textId="32A17F3D" w:rsidR="00317ED8" w:rsidRDefault="00317ED8" w:rsidP="00582A63">
            <w:pPr>
              <w:pStyle w:val="ListBullet"/>
            </w:pPr>
            <w:r>
              <w:t>Linux</w:t>
            </w:r>
          </w:p>
          <w:p w14:paraId="789B0C3E" w14:textId="3987E173" w:rsidR="00CA4004" w:rsidRDefault="00CA4004" w:rsidP="00582A63">
            <w:pPr>
              <w:pStyle w:val="ListBullet"/>
            </w:pPr>
            <w:r>
              <w:t>Windows Services</w:t>
            </w:r>
          </w:p>
          <w:p w14:paraId="6C4467D2" w14:textId="096D3BF0" w:rsidR="00317ED8" w:rsidRDefault="00317ED8" w:rsidP="00582A63">
            <w:pPr>
              <w:pStyle w:val="ListBullet"/>
            </w:pPr>
            <w:r>
              <w:t>Apache</w:t>
            </w:r>
          </w:p>
          <w:p w14:paraId="3EA11611" w14:textId="2F700DB4" w:rsidR="00E770AE" w:rsidRDefault="00E770AE" w:rsidP="00582A63">
            <w:pPr>
              <w:pStyle w:val="ListBullet"/>
            </w:pPr>
            <w:r>
              <w:t>RESTful</w:t>
            </w:r>
          </w:p>
          <w:p w14:paraId="6E4D2F5F" w14:textId="7ACF67D1" w:rsidR="0006496E" w:rsidRPr="006E1507" w:rsidRDefault="0006496E" w:rsidP="00582A63">
            <w:pPr>
              <w:pStyle w:val="ListBullet"/>
            </w:pPr>
            <w:r>
              <w:t>AWS DevOps</w:t>
            </w:r>
          </w:p>
        </w:tc>
        <w:tc>
          <w:tcPr>
            <w:tcW w:w="4675" w:type="dxa"/>
            <w:tcMar>
              <w:left w:w="360" w:type="dxa"/>
            </w:tcMar>
          </w:tcPr>
          <w:p w14:paraId="3AC637F6" w14:textId="77777777" w:rsidR="00582A63" w:rsidRDefault="00582A63" w:rsidP="00582A63">
            <w:pPr>
              <w:pStyle w:val="ListBullet"/>
              <w:contextualSpacing w:val="0"/>
            </w:pPr>
            <w:r>
              <w:t>Problems solver</w:t>
            </w:r>
          </w:p>
          <w:p w14:paraId="245F06F5" w14:textId="0AEF4CBF" w:rsidR="001E3120" w:rsidRPr="006E1507" w:rsidRDefault="00582A63" w:rsidP="006E1507">
            <w:pPr>
              <w:pStyle w:val="ListBullet"/>
              <w:contextualSpacing w:val="0"/>
            </w:pPr>
            <w:r>
              <w:t>Technical Lead</w:t>
            </w:r>
          </w:p>
          <w:p w14:paraId="041362CD" w14:textId="01E9D160" w:rsidR="001E3120" w:rsidRDefault="00582A63" w:rsidP="006E1507">
            <w:pPr>
              <w:pStyle w:val="ListBullet"/>
              <w:contextualSpacing w:val="0"/>
            </w:pPr>
            <w:r>
              <w:t>Oracle</w:t>
            </w:r>
          </w:p>
          <w:p w14:paraId="7CF78147" w14:textId="77777777" w:rsidR="00582A63" w:rsidRDefault="00582A63" w:rsidP="006E1507">
            <w:pPr>
              <w:pStyle w:val="ListBullet"/>
              <w:contextualSpacing w:val="0"/>
            </w:pPr>
            <w:r>
              <w:t>Elasticsearch</w:t>
            </w:r>
          </w:p>
          <w:p w14:paraId="2A87A317" w14:textId="08720C7A" w:rsidR="00582A63" w:rsidRDefault="00582A63" w:rsidP="006E1507">
            <w:pPr>
              <w:pStyle w:val="ListBullet"/>
              <w:contextualSpacing w:val="0"/>
            </w:pPr>
            <w:r>
              <w:t>C#</w:t>
            </w:r>
          </w:p>
          <w:p w14:paraId="1A55472A" w14:textId="68B1BCF4" w:rsidR="00C96421" w:rsidRDefault="00C96421" w:rsidP="006E1507">
            <w:pPr>
              <w:pStyle w:val="ListBullet"/>
              <w:contextualSpacing w:val="0"/>
            </w:pPr>
            <w:r>
              <w:t>Multithreading</w:t>
            </w:r>
          </w:p>
          <w:p w14:paraId="7D44B8E2" w14:textId="77777777" w:rsidR="00582A63" w:rsidRDefault="00682901" w:rsidP="006E1507">
            <w:pPr>
              <w:pStyle w:val="ListBullet"/>
              <w:contextualSpacing w:val="0"/>
            </w:pPr>
            <w:r>
              <w:t>JavaScript</w:t>
            </w:r>
          </w:p>
          <w:p w14:paraId="289109A6" w14:textId="77777777" w:rsidR="008E4250" w:rsidRDefault="008E4250" w:rsidP="006E1507">
            <w:pPr>
              <w:pStyle w:val="ListBullet"/>
              <w:contextualSpacing w:val="0"/>
            </w:pPr>
            <w:r>
              <w:t>Aurelia</w:t>
            </w:r>
          </w:p>
          <w:p w14:paraId="48B05E89" w14:textId="77777777" w:rsidR="00C96421" w:rsidRDefault="00C96421" w:rsidP="006E1507">
            <w:pPr>
              <w:pStyle w:val="ListBullet"/>
              <w:contextualSpacing w:val="0"/>
            </w:pPr>
            <w:r>
              <w:t>Design Patterns (MVC/DDD/DI</w:t>
            </w:r>
            <w:r w:rsidR="002320B2">
              <w:t>/…</w:t>
            </w:r>
            <w:r>
              <w:t>)</w:t>
            </w:r>
          </w:p>
          <w:p w14:paraId="4528C0BE" w14:textId="77777777" w:rsidR="00493109" w:rsidRDefault="00493109" w:rsidP="006E1507">
            <w:pPr>
              <w:pStyle w:val="ListBullet"/>
              <w:contextualSpacing w:val="0"/>
            </w:pPr>
            <w:r>
              <w:t>TFS</w:t>
            </w:r>
          </w:p>
          <w:p w14:paraId="696C690F" w14:textId="77777777" w:rsidR="00493109" w:rsidRDefault="00493109" w:rsidP="006E1507">
            <w:pPr>
              <w:pStyle w:val="ListBullet"/>
              <w:contextualSpacing w:val="0"/>
            </w:pPr>
            <w:r>
              <w:t>Jira</w:t>
            </w:r>
          </w:p>
          <w:p w14:paraId="61CB3F3A" w14:textId="173A91D4" w:rsidR="00493109" w:rsidRDefault="00493109" w:rsidP="006E1507">
            <w:pPr>
              <w:pStyle w:val="ListBullet"/>
              <w:contextualSpacing w:val="0"/>
            </w:pPr>
            <w:r>
              <w:t>Kanban (Jira/Trello)</w:t>
            </w:r>
          </w:p>
          <w:p w14:paraId="3CF941E4" w14:textId="412B3BCA" w:rsidR="00CA4004" w:rsidRDefault="00CA4004" w:rsidP="006E1507">
            <w:pPr>
              <w:pStyle w:val="ListBullet"/>
              <w:contextualSpacing w:val="0"/>
            </w:pPr>
            <w:r>
              <w:t>Microsoft Windows</w:t>
            </w:r>
          </w:p>
          <w:p w14:paraId="1A0C7842" w14:textId="3995432B" w:rsidR="00317ED8" w:rsidRDefault="00317ED8" w:rsidP="006E1507">
            <w:pPr>
              <w:pStyle w:val="ListBullet"/>
              <w:contextualSpacing w:val="0"/>
            </w:pPr>
            <w:r>
              <w:t>IIS</w:t>
            </w:r>
            <w:r w:rsidR="004B78DA">
              <w:t xml:space="preserve"> Management</w:t>
            </w:r>
          </w:p>
          <w:p w14:paraId="5CEDCC8E" w14:textId="78CA802A" w:rsidR="00317ED8" w:rsidRDefault="00317ED8" w:rsidP="006E1507">
            <w:pPr>
              <w:pStyle w:val="ListBullet"/>
              <w:contextualSpacing w:val="0"/>
            </w:pPr>
            <w:r>
              <w:t>Nginx</w:t>
            </w:r>
          </w:p>
          <w:p w14:paraId="0BA3B9EE" w14:textId="59E9F83C" w:rsidR="00E770AE" w:rsidRDefault="00E770AE" w:rsidP="006E1507">
            <w:pPr>
              <w:pStyle w:val="ListBullet"/>
              <w:contextualSpacing w:val="0"/>
            </w:pPr>
            <w:r>
              <w:t>SignalR</w:t>
            </w:r>
          </w:p>
          <w:p w14:paraId="6C9AA0CB" w14:textId="1FEA720F" w:rsidR="0006496E" w:rsidRPr="006E1507" w:rsidRDefault="0006496E" w:rsidP="006E1507">
            <w:pPr>
              <w:pStyle w:val="ListBullet"/>
              <w:contextualSpacing w:val="0"/>
            </w:pPr>
            <w:r>
              <w:t xml:space="preserve">Dockers </w:t>
            </w:r>
            <w:bookmarkStart w:id="0" w:name="_GoBack"/>
            <w:bookmarkEnd w:id="0"/>
          </w:p>
        </w:tc>
      </w:tr>
    </w:tbl>
    <w:sdt>
      <w:sdtPr>
        <w:alias w:val="Activities:"/>
        <w:tag w:val="Activities:"/>
        <w:id w:val="1223332893"/>
        <w:placeholder>
          <w:docPart w:val="6119373F191243E3ACC51F2DD1DD7315"/>
        </w:placeholder>
        <w:temporary/>
        <w:showingPlcHdr/>
        <w15:appearance w15:val="hidden"/>
      </w:sdtPr>
      <w:sdtEndPr/>
      <w:sdtContent>
        <w:p w14:paraId="3915FE63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449BF15" w14:textId="77777777" w:rsidR="009821A0" w:rsidRDefault="009821A0" w:rsidP="006E1507">
      <w:r>
        <w:t>My main non-work-related activity is music. I am an amateur pianist since I was a kid in early 90s</w:t>
      </w:r>
    </w:p>
    <w:p w14:paraId="1BCCF463" w14:textId="1046CBC7" w:rsidR="00B51D1B" w:rsidRPr="006E1507" w:rsidRDefault="009821A0" w:rsidP="006E1507">
      <w:r>
        <w:t xml:space="preserve">I enjoy as well composing and improvising random classical/jazz pieces. </w:t>
      </w:r>
      <w:r>
        <w:br/>
        <w:t>I am a casual gamer and an ex-games Modder; My most well known work in the gaming community was a “Bus Mod” for GTAV that can still be found online.</w:t>
      </w:r>
      <w:r w:rsidR="00BA6C7E">
        <w:t xml:space="preserve"> Unfortunately,</w:t>
      </w:r>
      <w:r>
        <w:t xml:space="preserve"> I don’t have time</w:t>
      </w:r>
      <w:r w:rsidR="00BA6C7E">
        <w:t xml:space="preserve"> anymore</w:t>
      </w:r>
      <w:r>
        <w:t xml:space="preserve"> to peruse that activity</w:t>
      </w:r>
      <w:r w:rsidR="00BA6C7E">
        <w:t xml:space="preserve"> anymore</w:t>
      </w:r>
      <w:r>
        <w:t xml:space="preserve">.  </w:t>
      </w:r>
      <w:r w:rsidR="00BA6C7E">
        <w:t>In addition to that</w:t>
      </w:r>
      <w:r w:rsidR="00BA6C7E">
        <w:t xml:space="preserve">, I’m an occasional French language reader.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2C605" w14:textId="77777777" w:rsidR="00BB7CDB" w:rsidRDefault="00BB7CDB" w:rsidP="0068194B">
      <w:r>
        <w:separator/>
      </w:r>
    </w:p>
    <w:p w14:paraId="12237334" w14:textId="77777777" w:rsidR="00BB7CDB" w:rsidRDefault="00BB7CDB"/>
    <w:p w14:paraId="75074D02" w14:textId="77777777" w:rsidR="00BB7CDB" w:rsidRDefault="00BB7CDB"/>
  </w:endnote>
  <w:endnote w:type="continuationSeparator" w:id="0">
    <w:p w14:paraId="1DF09A87" w14:textId="77777777" w:rsidR="00BB7CDB" w:rsidRDefault="00BB7CDB" w:rsidP="0068194B">
      <w:r>
        <w:continuationSeparator/>
      </w:r>
    </w:p>
    <w:p w14:paraId="3264FB1F" w14:textId="77777777" w:rsidR="00BB7CDB" w:rsidRDefault="00BB7CDB"/>
    <w:p w14:paraId="67029213" w14:textId="77777777" w:rsidR="00BB7CDB" w:rsidRDefault="00BB7C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651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DDC05" w14:textId="77777777" w:rsidR="00BB7CDB" w:rsidRDefault="00BB7CDB" w:rsidP="0068194B">
      <w:r>
        <w:separator/>
      </w:r>
    </w:p>
    <w:p w14:paraId="3A9E8535" w14:textId="77777777" w:rsidR="00BB7CDB" w:rsidRDefault="00BB7CDB"/>
    <w:p w14:paraId="6E69107A" w14:textId="77777777" w:rsidR="00BB7CDB" w:rsidRDefault="00BB7CDB"/>
  </w:footnote>
  <w:footnote w:type="continuationSeparator" w:id="0">
    <w:p w14:paraId="495F36BD" w14:textId="77777777" w:rsidR="00BB7CDB" w:rsidRDefault="00BB7CDB" w:rsidP="0068194B">
      <w:r>
        <w:continuationSeparator/>
      </w:r>
    </w:p>
    <w:p w14:paraId="64C3D882" w14:textId="77777777" w:rsidR="00BB7CDB" w:rsidRDefault="00BB7CDB"/>
    <w:p w14:paraId="4855E9FD" w14:textId="77777777" w:rsidR="00BB7CDB" w:rsidRDefault="00BB7C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E586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643BEB" wp14:editId="625B81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D81DC1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AB"/>
    <w:rsid w:val="000001EF"/>
    <w:rsid w:val="00007322"/>
    <w:rsid w:val="00007728"/>
    <w:rsid w:val="00024584"/>
    <w:rsid w:val="00024730"/>
    <w:rsid w:val="00055E95"/>
    <w:rsid w:val="0006496E"/>
    <w:rsid w:val="0007021F"/>
    <w:rsid w:val="000B2BA5"/>
    <w:rsid w:val="000D57C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0B2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423E"/>
    <w:rsid w:val="002D23C5"/>
    <w:rsid w:val="002D6137"/>
    <w:rsid w:val="002E7E61"/>
    <w:rsid w:val="002F05E5"/>
    <w:rsid w:val="002F254D"/>
    <w:rsid w:val="002F30E4"/>
    <w:rsid w:val="002F78AB"/>
    <w:rsid w:val="00307140"/>
    <w:rsid w:val="00316DFF"/>
    <w:rsid w:val="00317ED8"/>
    <w:rsid w:val="00325B57"/>
    <w:rsid w:val="00336056"/>
    <w:rsid w:val="00347255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6CD0"/>
    <w:rsid w:val="00437E8C"/>
    <w:rsid w:val="00440225"/>
    <w:rsid w:val="004726BC"/>
    <w:rsid w:val="00474105"/>
    <w:rsid w:val="00480E6E"/>
    <w:rsid w:val="00486277"/>
    <w:rsid w:val="00493109"/>
    <w:rsid w:val="00494CF6"/>
    <w:rsid w:val="00495F8D"/>
    <w:rsid w:val="004A1FAE"/>
    <w:rsid w:val="004A32FF"/>
    <w:rsid w:val="004B06EB"/>
    <w:rsid w:val="004B563A"/>
    <w:rsid w:val="004B6AD0"/>
    <w:rsid w:val="004B78DA"/>
    <w:rsid w:val="004C2D5D"/>
    <w:rsid w:val="004C33E1"/>
    <w:rsid w:val="004D0E73"/>
    <w:rsid w:val="004E01EB"/>
    <w:rsid w:val="004E2794"/>
    <w:rsid w:val="00510392"/>
    <w:rsid w:val="00513E2A"/>
    <w:rsid w:val="00566A35"/>
    <w:rsid w:val="0056701E"/>
    <w:rsid w:val="005740D7"/>
    <w:rsid w:val="00582A6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2901"/>
    <w:rsid w:val="00692703"/>
    <w:rsid w:val="006A1962"/>
    <w:rsid w:val="006B5D48"/>
    <w:rsid w:val="006B7D7B"/>
    <w:rsid w:val="006C1A5E"/>
    <w:rsid w:val="006E1507"/>
    <w:rsid w:val="006F01AF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75E6"/>
    <w:rsid w:val="007E6A61"/>
    <w:rsid w:val="007E762D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4250"/>
    <w:rsid w:val="008F3B14"/>
    <w:rsid w:val="00901899"/>
    <w:rsid w:val="0090344B"/>
    <w:rsid w:val="00905715"/>
    <w:rsid w:val="00907097"/>
    <w:rsid w:val="0091321E"/>
    <w:rsid w:val="00913946"/>
    <w:rsid w:val="0092726B"/>
    <w:rsid w:val="009361BA"/>
    <w:rsid w:val="00941D71"/>
    <w:rsid w:val="00944F78"/>
    <w:rsid w:val="009510E7"/>
    <w:rsid w:val="00952C89"/>
    <w:rsid w:val="009571D8"/>
    <w:rsid w:val="009650EA"/>
    <w:rsid w:val="0097790C"/>
    <w:rsid w:val="009821A0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558A"/>
    <w:rsid w:val="00A93A5D"/>
    <w:rsid w:val="00AB32F8"/>
    <w:rsid w:val="00AB610B"/>
    <w:rsid w:val="00AD360E"/>
    <w:rsid w:val="00AD40FB"/>
    <w:rsid w:val="00AD782D"/>
    <w:rsid w:val="00AE2591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C7E"/>
    <w:rsid w:val="00BB4E51"/>
    <w:rsid w:val="00BB7CDB"/>
    <w:rsid w:val="00BD431F"/>
    <w:rsid w:val="00BE423E"/>
    <w:rsid w:val="00BF61AC"/>
    <w:rsid w:val="00C47FA6"/>
    <w:rsid w:val="00C57FC6"/>
    <w:rsid w:val="00C66A7D"/>
    <w:rsid w:val="00C779DA"/>
    <w:rsid w:val="00C814F7"/>
    <w:rsid w:val="00C96421"/>
    <w:rsid w:val="00CA4004"/>
    <w:rsid w:val="00CA485A"/>
    <w:rsid w:val="00CA4B4D"/>
    <w:rsid w:val="00CB35C3"/>
    <w:rsid w:val="00CD323D"/>
    <w:rsid w:val="00CD49B3"/>
    <w:rsid w:val="00CE4030"/>
    <w:rsid w:val="00CE64B3"/>
    <w:rsid w:val="00CF1A49"/>
    <w:rsid w:val="00D0630C"/>
    <w:rsid w:val="00D243A9"/>
    <w:rsid w:val="00D305E5"/>
    <w:rsid w:val="00D37CD3"/>
    <w:rsid w:val="00D5023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5354"/>
    <w:rsid w:val="00E14498"/>
    <w:rsid w:val="00E2397A"/>
    <w:rsid w:val="00E254DB"/>
    <w:rsid w:val="00E300FC"/>
    <w:rsid w:val="00E362DB"/>
    <w:rsid w:val="00E373DC"/>
    <w:rsid w:val="00E5632B"/>
    <w:rsid w:val="00E70240"/>
    <w:rsid w:val="00E71E6B"/>
    <w:rsid w:val="00E770AE"/>
    <w:rsid w:val="00E81CC5"/>
    <w:rsid w:val="00E85A87"/>
    <w:rsid w:val="00E85B4A"/>
    <w:rsid w:val="00E9528E"/>
    <w:rsid w:val="00EA5099"/>
    <w:rsid w:val="00EA7B5E"/>
    <w:rsid w:val="00EC1351"/>
    <w:rsid w:val="00EC4CBF"/>
    <w:rsid w:val="00EE2CA8"/>
    <w:rsid w:val="00EF17E8"/>
    <w:rsid w:val="00EF51D9"/>
    <w:rsid w:val="00F130DD"/>
    <w:rsid w:val="00F24884"/>
    <w:rsid w:val="00F476C4"/>
    <w:rsid w:val="00F47FDC"/>
    <w:rsid w:val="00F61DF9"/>
    <w:rsid w:val="00F81960"/>
    <w:rsid w:val="00F8769D"/>
    <w:rsid w:val="00F91148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E49A2"/>
  <w15:chartTrackingRefBased/>
  <w15:docId w15:val="{E0220F74-98E6-4EE9-A496-0CAE0E4D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8F85F268BD4D7E8C0EBF490342A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4AECA-56E0-4782-8DE0-D845EFFD6C5D}"/>
      </w:docPartPr>
      <w:docPartBody>
        <w:p w:rsidR="0091045E" w:rsidRDefault="00BB137E">
          <w:pPr>
            <w:pStyle w:val="6E8F85F268BD4D7E8C0EBF490342AC82"/>
          </w:pPr>
          <w:r w:rsidRPr="00CF1A49">
            <w:t>·</w:t>
          </w:r>
        </w:p>
      </w:docPartBody>
    </w:docPart>
    <w:docPart>
      <w:docPartPr>
        <w:name w:val="DE761BCE986A40C6B6161AA08ABFF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2960C-C6E0-4669-8666-B6429616E736}"/>
      </w:docPartPr>
      <w:docPartBody>
        <w:p w:rsidR="0091045E" w:rsidRDefault="00BB137E">
          <w:pPr>
            <w:pStyle w:val="DE761BCE986A40C6B6161AA08ABFF5B8"/>
          </w:pPr>
          <w:r w:rsidRPr="00CF1A49">
            <w:t>Experience</w:t>
          </w:r>
        </w:p>
      </w:docPartBody>
    </w:docPart>
    <w:docPart>
      <w:docPartPr>
        <w:name w:val="4A534B5012B444E39C2239E127945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C1DB7-CC67-45D2-84BA-7C491B575787}"/>
      </w:docPartPr>
      <w:docPartBody>
        <w:p w:rsidR="0091045E" w:rsidRDefault="00BB137E">
          <w:pPr>
            <w:pStyle w:val="4A534B5012B444E39C2239E1279452E9"/>
          </w:pPr>
          <w:r w:rsidRPr="00CF1A49">
            <w:t>Education</w:t>
          </w:r>
        </w:p>
      </w:docPartBody>
    </w:docPart>
    <w:docPart>
      <w:docPartPr>
        <w:name w:val="0CEA6B4FAD8F4F06AB1665D39CAF8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B7CA-B317-488C-9348-770AF02075DC}"/>
      </w:docPartPr>
      <w:docPartBody>
        <w:p w:rsidR="0091045E" w:rsidRDefault="00BB137E">
          <w:pPr>
            <w:pStyle w:val="0CEA6B4FAD8F4F06AB1665D39CAF8A79"/>
          </w:pPr>
          <w:r w:rsidRPr="00CF1A49">
            <w:t>Skills</w:t>
          </w:r>
        </w:p>
      </w:docPartBody>
    </w:docPart>
    <w:docPart>
      <w:docPartPr>
        <w:name w:val="6119373F191243E3ACC51F2DD1DD7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43EA-A3E2-4574-A469-0F03EC153C05}"/>
      </w:docPartPr>
      <w:docPartBody>
        <w:p w:rsidR="0091045E" w:rsidRDefault="00BB137E">
          <w:pPr>
            <w:pStyle w:val="6119373F191243E3ACC51F2DD1DD731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7E"/>
    <w:rsid w:val="0091045E"/>
    <w:rsid w:val="00AA7DFE"/>
    <w:rsid w:val="00B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B4363C9DD04702B11149CFBBCB969E">
    <w:name w:val="ECB4363C9DD04702B11149CFBBCB969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8BF2EDC7D9743C98CD6B155E32836AB">
    <w:name w:val="B8BF2EDC7D9743C98CD6B155E32836AB"/>
  </w:style>
  <w:style w:type="paragraph" w:customStyle="1" w:styleId="1BA8F8AFDB7742A8A3F9D05F9047DCC8">
    <w:name w:val="1BA8F8AFDB7742A8A3F9D05F9047DCC8"/>
  </w:style>
  <w:style w:type="paragraph" w:customStyle="1" w:styleId="6E8F85F268BD4D7E8C0EBF490342AC82">
    <w:name w:val="6E8F85F268BD4D7E8C0EBF490342AC82"/>
  </w:style>
  <w:style w:type="paragraph" w:customStyle="1" w:styleId="9D292C8490EC4D14A2804D8885E685BC">
    <w:name w:val="9D292C8490EC4D14A2804D8885E685BC"/>
  </w:style>
  <w:style w:type="paragraph" w:customStyle="1" w:styleId="C5E10484A78D471FB8182E6C19EAEA8C">
    <w:name w:val="C5E10484A78D471FB8182E6C19EAEA8C"/>
  </w:style>
  <w:style w:type="paragraph" w:customStyle="1" w:styleId="2E7D320DB7824624B6CEAB6DF96AFD7B">
    <w:name w:val="2E7D320DB7824624B6CEAB6DF96AFD7B"/>
  </w:style>
  <w:style w:type="paragraph" w:customStyle="1" w:styleId="EFF8A3CF72A84145AF10E970F147742E">
    <w:name w:val="EFF8A3CF72A84145AF10E970F147742E"/>
  </w:style>
  <w:style w:type="paragraph" w:customStyle="1" w:styleId="509F29510B434883A281B0EEC74582DE">
    <w:name w:val="509F29510B434883A281B0EEC74582DE"/>
  </w:style>
  <w:style w:type="paragraph" w:customStyle="1" w:styleId="8E17E37603994CD199F790A9F8C352EB">
    <w:name w:val="8E17E37603994CD199F790A9F8C352EB"/>
  </w:style>
  <w:style w:type="paragraph" w:customStyle="1" w:styleId="242BFA9D8605490B8D2B48B27E630D7C">
    <w:name w:val="242BFA9D8605490B8D2B48B27E630D7C"/>
  </w:style>
  <w:style w:type="paragraph" w:customStyle="1" w:styleId="DE761BCE986A40C6B6161AA08ABFF5B8">
    <w:name w:val="DE761BCE986A40C6B6161AA08ABFF5B8"/>
  </w:style>
  <w:style w:type="paragraph" w:customStyle="1" w:styleId="783090603EDE41E682582215813AAA92">
    <w:name w:val="783090603EDE41E682582215813AAA92"/>
  </w:style>
  <w:style w:type="paragraph" w:customStyle="1" w:styleId="06515F563E8C4B8B989128B2D0DF903D">
    <w:name w:val="06515F563E8C4B8B989128B2D0DF903D"/>
  </w:style>
  <w:style w:type="paragraph" w:customStyle="1" w:styleId="7B223A66AF1B4A76B8033B38D7F04BA0">
    <w:name w:val="7B223A66AF1B4A76B8033B38D7F04BA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9E5A04345954ECA9634F365F04E1757">
    <w:name w:val="09E5A04345954ECA9634F365F04E1757"/>
  </w:style>
  <w:style w:type="paragraph" w:customStyle="1" w:styleId="AD4394F9BC134DF79D771594A55FBD21">
    <w:name w:val="AD4394F9BC134DF79D771594A55FBD21"/>
  </w:style>
  <w:style w:type="paragraph" w:customStyle="1" w:styleId="E8C21F5634724DB39A726C6CD3745F8D">
    <w:name w:val="E8C21F5634724DB39A726C6CD3745F8D"/>
  </w:style>
  <w:style w:type="paragraph" w:customStyle="1" w:styleId="5E0D4D1DB910406B834F3534A8C5DEE9">
    <w:name w:val="5E0D4D1DB910406B834F3534A8C5DEE9"/>
  </w:style>
  <w:style w:type="paragraph" w:customStyle="1" w:styleId="14604051F7F24CC98254B80C2EE4762A">
    <w:name w:val="14604051F7F24CC98254B80C2EE4762A"/>
  </w:style>
  <w:style w:type="paragraph" w:customStyle="1" w:styleId="B0889B0D14AA4761BCD9F0FE9DAA5868">
    <w:name w:val="B0889B0D14AA4761BCD9F0FE9DAA5868"/>
  </w:style>
  <w:style w:type="paragraph" w:customStyle="1" w:styleId="AE8B269EE7E2461CB2CD397062A9776E">
    <w:name w:val="AE8B269EE7E2461CB2CD397062A9776E"/>
  </w:style>
  <w:style w:type="paragraph" w:customStyle="1" w:styleId="4A534B5012B444E39C2239E1279452E9">
    <w:name w:val="4A534B5012B444E39C2239E1279452E9"/>
  </w:style>
  <w:style w:type="paragraph" w:customStyle="1" w:styleId="2B02CC758DC64FCE9DC993B5DBED633A">
    <w:name w:val="2B02CC758DC64FCE9DC993B5DBED633A"/>
  </w:style>
  <w:style w:type="paragraph" w:customStyle="1" w:styleId="F897F37A65FD46FBBA69E5135D0559CC">
    <w:name w:val="F897F37A65FD46FBBA69E5135D0559CC"/>
  </w:style>
  <w:style w:type="paragraph" w:customStyle="1" w:styleId="157CB3B9C6B241D09474658AA1E1A2A2">
    <w:name w:val="157CB3B9C6B241D09474658AA1E1A2A2"/>
  </w:style>
  <w:style w:type="paragraph" w:customStyle="1" w:styleId="77210C7AA4D14E8499A29D269AFBA81E">
    <w:name w:val="77210C7AA4D14E8499A29D269AFBA81E"/>
  </w:style>
  <w:style w:type="paragraph" w:customStyle="1" w:styleId="66A50CEFB123423096026603FB55D802">
    <w:name w:val="66A50CEFB123423096026603FB55D802"/>
  </w:style>
  <w:style w:type="paragraph" w:customStyle="1" w:styleId="4B53CDDAFFB64760B8AD6C8BA1047506">
    <w:name w:val="4B53CDDAFFB64760B8AD6C8BA1047506"/>
  </w:style>
  <w:style w:type="paragraph" w:customStyle="1" w:styleId="E51A46222FC6401E80120024A6BC3D13">
    <w:name w:val="E51A46222FC6401E80120024A6BC3D13"/>
  </w:style>
  <w:style w:type="paragraph" w:customStyle="1" w:styleId="6CB443D64E2744BC9F9BBDB9F4EFBDDE">
    <w:name w:val="6CB443D64E2744BC9F9BBDB9F4EFBDDE"/>
  </w:style>
  <w:style w:type="paragraph" w:customStyle="1" w:styleId="25D5E955B6394AD5961DC8D9CD462E87">
    <w:name w:val="25D5E955B6394AD5961DC8D9CD462E87"/>
  </w:style>
  <w:style w:type="paragraph" w:customStyle="1" w:styleId="0BC1428FA9B843B996312E160FD3C16E">
    <w:name w:val="0BC1428FA9B843B996312E160FD3C16E"/>
  </w:style>
  <w:style w:type="paragraph" w:customStyle="1" w:styleId="0CEA6B4FAD8F4F06AB1665D39CAF8A79">
    <w:name w:val="0CEA6B4FAD8F4F06AB1665D39CAF8A79"/>
  </w:style>
  <w:style w:type="paragraph" w:customStyle="1" w:styleId="1B56811CF02E4F6E80147C86D84556E5">
    <w:name w:val="1B56811CF02E4F6E80147C86D84556E5"/>
  </w:style>
  <w:style w:type="paragraph" w:customStyle="1" w:styleId="928416FBE18449DE9002B4F114BF37FC">
    <w:name w:val="928416FBE18449DE9002B4F114BF37FC"/>
  </w:style>
  <w:style w:type="paragraph" w:customStyle="1" w:styleId="A34FD527EF7A4C8F8B9C4AA10478F63F">
    <w:name w:val="A34FD527EF7A4C8F8B9C4AA10478F63F"/>
  </w:style>
  <w:style w:type="paragraph" w:customStyle="1" w:styleId="E2BA823DC0FE4952BB4C31176619F1D9">
    <w:name w:val="E2BA823DC0FE4952BB4C31176619F1D9"/>
  </w:style>
  <w:style w:type="paragraph" w:customStyle="1" w:styleId="C75DBDE093D24BE5BAE841AF6E129124">
    <w:name w:val="C75DBDE093D24BE5BAE841AF6E129124"/>
  </w:style>
  <w:style w:type="paragraph" w:customStyle="1" w:styleId="6119373F191243E3ACC51F2DD1DD7315">
    <w:name w:val="6119373F191243E3ACC51F2DD1DD7315"/>
  </w:style>
  <w:style w:type="paragraph" w:customStyle="1" w:styleId="999DDA888E334AD7B98BEB7E4740FDFC">
    <w:name w:val="999DDA888E334AD7B98BEB7E4740F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Harb</dc:creator>
  <cp:keywords/>
  <dc:description/>
  <cp:lastModifiedBy>Charbel Harb</cp:lastModifiedBy>
  <cp:revision>27</cp:revision>
  <dcterms:created xsi:type="dcterms:W3CDTF">2020-04-23T14:54:00Z</dcterms:created>
  <dcterms:modified xsi:type="dcterms:W3CDTF">2020-04-23T18:03:00Z</dcterms:modified>
  <cp:category/>
</cp:coreProperties>
</file>